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ink/ink1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rtl/>
        </w:rPr>
        <w:t>BIO DATA</w:t>
      </w:r>
      <w:r>
        <w:rPr>
          <w:sz w:val="30"/>
          <w:szCs w:val="30"/>
          <w:u w:val="single"/>
          <w:rtl/>
        </w:rPr>
        <w:t xml:space="preserve"> </w:t>
      </w:r>
    </w:p>
    <w:p>
      <w:pPr>
        <w:ind w:left="720" w:firstLine="0"/>
        <w:jc w:val="right"/>
      </w:pPr>
      <w:r>
        <w:drawing>
          <wp:inline distT="0" distB="0" distL="85723" distR="85723">
            <wp:extent cx="989324" cy="903336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9324" cy="9033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  <w:r>
        <w:rPr>
          <w:rtl/>
        </w:rPr>
        <w:t>Name                     : K.RITHIKA</w:t>
      </w:r>
      <w:r>
        <w:rPr>
          <w:rtl/>
        </w:rPr>
        <w:drawing>
          <wp:anchor distT="0" distB="0" distL="85723" distR="85723" simplePos="0" relativeHeight="12" behindDoc="0" locked="0" layoutInCell="1" hidden="0" allowOverlap="1">
            <wp:simplePos x="0" y="0"/>
            <wp:positionH relativeFrom="character">
              <wp:posOffset>4323929</wp:posOffset>
            </wp:positionH>
            <wp:positionV relativeFrom="line">
              <wp:posOffset>132790</wp:posOffset>
            </wp:positionV>
            <wp:extent cx="111111" cy="36393"/>
            <wp:effectExtent l="0" t="0" r="0" b="0"/>
            <wp:wrapNone/>
            <wp:docPr id="4" name="对象 4"/>
            <wp:cNvGraphicFramePr>
              <a:graphicFrameLocks noChangeAspect="0" noSelect="1"/>
            </wp:cNvGraphicFramePr>
            <a:graphic>
              <a:graphicData uri="http://schemas.microsoft.com/office/word/2010/wordprocessingInk">
                <w14:contentPart bwMode="auto" r:id="rId3">
                  <w14:nvContentPartPr>
                    <w14:cNvContentPartPr/>
                  </w14:nvContentPartPr>
                  <w14:xfrm>
                    <a:off x="0" y="0"/>
                    <a:ext cx="111111" cy="36393"/>
                  </w14:xfrm>
                </w14:contentPart>
              </a:graphicData>
            </a:graphic>
          </wp:anchor>
        </w:drawing>
      </w:r>
    </w:p>
    <w:p>
      <w:r>
        <w:rPr>
          <w:rtl/>
        </w:rPr>
        <w:t>Father's name        :N.KUMAR</w:t>
      </w:r>
    </w:p>
    <w:p>
      <w:r>
        <w:rPr>
          <w:rtl/>
        </w:rPr>
        <w:t>Mobile                    :9361184754</w:t>
      </w:r>
    </w:p>
    <w:p>
      <w:r>
        <w:rPr>
          <w:rtl/>
        </w:rPr>
        <w:t>Email ID                 : rithikak4312@gmail.com</w:t>
      </w:r>
    </w:p>
    <w:p>
      <w:r>
        <w:rPr>
          <w:rtl/>
        </w:rPr>
        <w:t xml:space="preserve">Gender                   : FEMALE </w:t>
      </w:r>
    </w:p>
    <w:p>
      <w:r>
        <w:rPr>
          <w:rtl/>
        </w:rPr>
        <w:t>D.O.B.                    :20.02.2005</w:t>
      </w:r>
    </w:p>
    <w:p>
      <w:r>
        <w:rPr>
          <w:rtl/>
        </w:rPr>
        <w:t xml:space="preserve">Martial status         : SINGLE </w:t>
      </w:r>
    </w:p>
    <w:p>
      <w:r>
        <w:rPr>
          <w:rtl/>
        </w:rPr>
        <w:t xml:space="preserve">Nationality              : INDIAN </w:t>
      </w:r>
    </w:p>
    <w:p>
      <w:r>
        <w:rPr>
          <w:rtl/>
        </w:rPr>
        <w:t xml:space="preserve">Languages know    :TAMIL, ENGLISH </w:t>
      </w:r>
    </w:p>
    <w:p>
      <w:r>
        <w:rPr>
          <w:rtl/>
        </w:rPr>
        <w:t>Education               :</w:t>
      </w:r>
    </w:p>
    <w:tbl>
      <w:tblPr>
        <w:jc w:val="left"/>
        <w:tblInd w:w="0" w:type="dx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>
          <w:cantSplit/>
          <w:tblHeader/>
        </w:trPr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 xml:space="preserve">Examination 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 xml:space="preserve">University/College 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 xml:space="preserve">Year of passed </w:t>
            </w:r>
          </w:p>
        </w:tc>
      </w:tr>
      <w:tr>
        <w:trPr>
          <w:cantSplit/>
          <w:tblHeader/>
        </w:trPr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>10th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 xml:space="preserve">Government Girls higher secondary school 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>2021</w:t>
            </w:r>
          </w:p>
        </w:tc>
      </w:tr>
      <w:tr>
        <w:trPr>
          <w:cantSplit/>
          <w:tblHeader/>
        </w:trPr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 xml:space="preserve">12th 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 xml:space="preserve">Government Girls Higher secondary school 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>2023</w:t>
            </w:r>
          </w:p>
        </w:tc>
      </w:tr>
      <w:tr>
        <w:trPr>
          <w:cantSplit/>
          <w:tblHeader/>
        </w:trPr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>UG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 xml:space="preserve">Queen Mary's College 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/>
              </w:rPr>
              <w:t>2026</w:t>
            </w:r>
          </w:p>
        </w:tc>
      </w:tr>
    </w:tbl>
    <w:p>
      <w:r>
        <w:rPr>
          <w:rtl/>
        </w:rPr>
        <w:t xml:space="preserve"> </w:t>
      </w:r>
    </w:p>
    <w:p/>
    <w:p>
      <w:r>
        <w:rPr>
          <w:rtl/>
        </w:rPr>
        <w:t xml:space="preserve">Computer Knowledge  :DATASTRUCTURE,C, </w:t>
      </w:r>
    </w:p>
    <w:p>
      <w:r>
        <w:rPr>
          <w:rtl/>
        </w:rPr>
        <w:t xml:space="preserve">                                      PYTHON</w:t>
      </w:r>
    </w:p>
    <w:p>
      <w:r>
        <w:rPr>
          <w:rtl/>
        </w:rPr>
        <w:t xml:space="preserve">Experience                  : FRESHER </w:t>
      </w:r>
    </w:p>
    <w:p>
      <w:r>
        <w:rPr>
          <w:rtl/>
        </w:rPr>
        <w:t>Address                       : No.110,</w:t>
      </w:r>
    </w:p>
    <w:p>
      <w:r>
        <w:rPr>
          <w:rtl/>
        </w:rPr>
        <w:t xml:space="preserve">                                      MUKKANIYAMMAN</w:t>
      </w:r>
    </w:p>
    <w:p>
      <w:r>
        <w:rPr>
          <w:rtl/>
        </w:rPr>
        <w:t xml:space="preserve">                                       KOVIL STREET </w:t>
      </w:r>
    </w:p>
    <w:p>
      <w:r>
        <w:rPr>
          <w:rtl/>
        </w:rPr>
        <w:t xml:space="preserve">                                       THIRISULAM </w:t>
      </w:r>
    </w:p>
    <w:p/>
    <w:p/>
    <w:p>
      <w:r>
        <w:rPr>
          <w:rtl/>
        </w:rPr>
        <w:t xml:space="preserve">DECLARATION         : I assure you that all of my information given above is true                        </w:t>
      </w:r>
    </w:p>
    <w:p>
      <w:r>
        <w:rPr>
          <w:rtl/>
        </w:rPr>
        <w:t xml:space="preserve">                             </w:t>
      </w:r>
    </w:p>
    <w:p>
      <w:pPr>
        <w:jc w:val="right"/>
      </w:pPr>
    </w:p>
    <w:p>
      <w:pPr>
        <w:jc w:val="right"/>
      </w:pPr>
      <w:r>
        <w:rPr>
          <w:rtl/>
        </w:rPr>
        <w:t xml:space="preserve">Signature         </w:t>
      </w:r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4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 w:cs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  <w:lang w:val="en-US" w:eastAsia="zh-CN" w:bidi="ar-SA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customXml" Target="ink/ink1.xml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4-08-19T10:50:37"/>
    </inkml:context>
    <inkml:brush xml:id="br0">
      <inkml:brushProperty name="width" value="0.052902635" units="cm"/>
      <inkml:brushProperty name="height" value="0.052902635" units="cm"/>
      <inkml:brushProperty name="fitToCurve" value="1"/>
      <inkml:brushProperty name="color" value="#333333"/>
    </inkml:brush>
  </inkml:definitions>
  <inkml:trace contextRef="#ctx0" brushRef="#br0"> 0 1 1023, 4 1 1023, 9 1 1023,</inkml:trace>
  <inkml:annotation type="path"> 0 14 1, 59 14 1, 134 14 1</inkml:annotation>
  <inkml:annotation type="data">ACYcA4CABAAAAAAAHQIkEgMJRLPmzAFFNEgREXCo00EKBgOCeICClA==
</inkml:annotation>
  <inkml:annotation type="types">AAEB
</inkml:annotation>
</inkml:ink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1</Pages>
  <Words>85</Words>
  <Characters>522</Characters>
  <Lines>41</Lines>
  <Paragraphs>32</Paragraphs>
  <CharactersWithSpaces>993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2024-08-19T02:50:37Z</dcterms:modified>
</cp:coreProperties>
</file>